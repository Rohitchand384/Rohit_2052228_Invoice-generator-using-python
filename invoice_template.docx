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29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5320"/>
        <w:gridCol w:w="1752"/>
        <w:gridCol w:w="3457"/>
      </w:tblGrid>
      <w:tr w:rsidR="000C6B88" w14:paraId="5F39D02E" w14:textId="77777777" w:rsidTr="00612739">
        <w:trPr>
          <w:trHeight w:val="728"/>
          <w:jc w:val="center"/>
        </w:trPr>
        <w:sdt>
          <w:sdtPr>
            <w:alias w:val="Invoice:"/>
            <w:tag w:val="Invoice:"/>
            <w:id w:val="-1014992444"/>
            <w:placeholder>
              <w:docPart w:val="DE3B706364274E84859E636283F209C1"/>
            </w:placeholder>
            <w:temporary/>
            <w:showingPlcHdr/>
            <w15:appearance w15:val="hidden"/>
          </w:sdtPr>
          <w:sdtContent>
            <w:tc>
              <w:tcPr>
                <w:tcW w:w="5320" w:type="dxa"/>
                <w:hideMark/>
              </w:tcPr>
              <w:p w14:paraId="62084354" w14:textId="77777777" w:rsidR="000C6B88" w:rsidRPr="00064E3E" w:rsidRDefault="000C6B88" w:rsidP="00B419D7">
                <w:pPr>
                  <w:pStyle w:val="Title"/>
                  <w:ind w:left="-107"/>
                </w:pPr>
                <w:r w:rsidRPr="00064E3E">
                  <w:t>INVOICe</w:t>
                </w:r>
              </w:p>
            </w:tc>
          </w:sdtContent>
        </w:sdt>
        <w:tc>
          <w:tcPr>
            <w:tcW w:w="1752" w:type="dxa"/>
          </w:tcPr>
          <w:p w14:paraId="720BE6F9" w14:textId="77777777" w:rsidR="000C6B88" w:rsidRDefault="000C6B88" w:rsidP="000C6B88">
            <w:pPr>
              <w:jc w:val="center"/>
            </w:pPr>
          </w:p>
        </w:tc>
        <w:tc>
          <w:tcPr>
            <w:tcW w:w="3457" w:type="dxa"/>
            <w:vAlign w:val="center"/>
            <w:hideMark/>
          </w:tcPr>
          <w:p w14:paraId="4DA8C928" w14:textId="48A27E4B" w:rsidR="000C6B88" w:rsidRDefault="000C6B88" w:rsidP="00B419D7">
            <w:pPr>
              <w:jc w:val="right"/>
            </w:pPr>
            <w:r w:rsidRPr="00D7559B">
              <w:rPr>
                <w:rFonts w:ascii="Magneto" w:hAnsi="Magneto"/>
                <w:i/>
                <w:iCs/>
                <w:color w:val="000000" w:themeColor="text1"/>
                <w:sz w:val="40"/>
                <w:szCs w:val="40"/>
              </w:rPr>
              <w:t>ABC Pvt. Ltd.</w:t>
            </w:r>
          </w:p>
        </w:tc>
      </w:tr>
      <w:tr w:rsidR="000C6B88" w14:paraId="5E2A073E" w14:textId="77777777" w:rsidTr="00612739">
        <w:trPr>
          <w:trHeight w:val="792"/>
          <w:jc w:val="center"/>
        </w:trPr>
        <w:tc>
          <w:tcPr>
            <w:tcW w:w="5320" w:type="dxa"/>
            <w:hideMark/>
          </w:tcPr>
          <w:p w14:paraId="47F46DF2" w14:textId="77777777" w:rsidR="000C6B88" w:rsidRPr="00BD6D1C" w:rsidRDefault="00000000" w:rsidP="000C6B88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8"/>
                  <w:szCs w:val="28"/>
                </w:rPr>
                <w:alias w:val="Date:"/>
                <w:tag w:val="Date:"/>
                <w:id w:val="-865594733"/>
                <w:placeholder>
                  <w:docPart w:val="1E082AE36DA9422B997461D3CF899152"/>
                </w:placeholder>
                <w:temporary/>
                <w:showingPlcHdr/>
                <w15:appearance w15:val="hidden"/>
              </w:sdtPr>
              <w:sdtContent>
                <w:r w:rsidR="000C6B88" w:rsidRPr="00BD6D1C">
                  <w:rPr>
                    <w:rStyle w:val="DateChar"/>
                    <w:sz w:val="28"/>
                    <w:szCs w:val="28"/>
                  </w:rPr>
                  <w:t>DATE</w:t>
                </w:r>
              </w:sdtContent>
            </w:sdt>
          </w:p>
          <w:p w14:paraId="072AB2B6" w14:textId="73E61CBD" w:rsidR="000C6B88" w:rsidRPr="00064E3E" w:rsidRDefault="000C6B88" w:rsidP="000C6B88">
            <w:pPr>
              <w:rPr>
                <w:rFonts w:cstheme="minorHAnsi"/>
                <w:sz w:val="32"/>
                <w:szCs w:val="32"/>
              </w:rPr>
            </w:pPr>
            <w:r w:rsidRPr="00BD6D1C">
              <w:rPr>
                <w:rFonts w:cstheme="minorHAnsi"/>
                <w:color w:val="000000" w:themeColor="text1"/>
                <w:sz w:val="28"/>
                <w:szCs w:val="28"/>
              </w:rPr>
              <w:t>{{date}}</w:t>
            </w:r>
          </w:p>
        </w:tc>
        <w:tc>
          <w:tcPr>
            <w:tcW w:w="1752" w:type="dxa"/>
            <w:hideMark/>
          </w:tcPr>
          <w:p w14:paraId="5B6F3150" w14:textId="4786DC87" w:rsidR="000C6B88" w:rsidRPr="00027310" w:rsidRDefault="000C6B88" w:rsidP="000C6B88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457" w:type="dxa"/>
            <w:hideMark/>
          </w:tcPr>
          <w:p w14:paraId="0964C92E" w14:textId="77777777" w:rsidR="000C6B88" w:rsidRPr="00064E3E" w:rsidRDefault="000C6B88" w:rsidP="00CF77B6">
            <w:pPr>
              <w:jc w:val="right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Anandapur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</w:p>
          <w:p w14:paraId="7A86B037" w14:textId="77777777" w:rsidR="000C6B88" w:rsidRPr="00064E3E" w:rsidRDefault="000C6B88" w:rsidP="00CF77B6">
            <w:pPr>
              <w:jc w:val="right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Kolkata, West Bengal, 700107</w:t>
            </w:r>
          </w:p>
          <w:p w14:paraId="1C232B43" w14:textId="77777777" w:rsidR="000C6B88" w:rsidRPr="00064E3E" w:rsidRDefault="000C6B88" w:rsidP="00CF77B6">
            <w:pPr>
              <w:jc w:val="right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1478523690</w:t>
            </w:r>
          </w:p>
          <w:p w14:paraId="3E9B12B9" w14:textId="0C3F77CB" w:rsidR="000C6B88" w:rsidRPr="00EC16CD" w:rsidRDefault="000C6B88" w:rsidP="00CF77B6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Abcpvtltd@gmail.com</w:t>
            </w:r>
          </w:p>
        </w:tc>
      </w:tr>
      <w:tr w:rsidR="00A340F2" w14:paraId="782508F8" w14:textId="77777777" w:rsidTr="00612739">
        <w:trPr>
          <w:trHeight w:val="1288"/>
          <w:jc w:val="center"/>
        </w:trPr>
        <w:tc>
          <w:tcPr>
            <w:tcW w:w="5320" w:type="dxa"/>
            <w:hideMark/>
          </w:tcPr>
          <w:p w14:paraId="0D64ACA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377AC49708624B9B8ED1EBEF8054C808"/>
                </w:placeholder>
                <w:temporary/>
                <w:showingPlcHdr/>
                <w15:appearance w15:val="hidden"/>
              </w:sdtPr>
              <w:sdtContent>
                <w:r w:rsidR="00CF2287" w:rsidRPr="00BD6D1C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1E71721" w14:textId="77777777" w:rsidR="00A340F2" w:rsidRPr="00BD6D1C" w:rsidRDefault="00325C2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 w:rsidRPr="00BD6D1C">
              <w:rPr>
                <w:rFonts w:cstheme="minorHAnsi"/>
                <w:color w:val="000000" w:themeColor="text1"/>
                <w:sz w:val="24"/>
                <w:szCs w:val="24"/>
              </w:rPr>
              <w:t>{{ name</w:t>
            </w:r>
            <w:proofErr w:type="gramEnd"/>
            <w:r w:rsidRPr="00BD6D1C">
              <w:rPr>
                <w:rFonts w:cstheme="minorHAnsi"/>
                <w:color w:val="000000" w:themeColor="text1"/>
                <w:sz w:val="24"/>
                <w:szCs w:val="24"/>
              </w:rPr>
              <w:t xml:space="preserve"> }}</w:t>
            </w:r>
          </w:p>
          <w:p w14:paraId="542F3178" w14:textId="3AD51F9A" w:rsidR="00325C25" w:rsidRDefault="00325C25" w:rsidP="002F5404">
            <w:pPr>
              <w:rPr>
                <w:sz w:val="24"/>
                <w:szCs w:val="24"/>
              </w:rPr>
            </w:pPr>
            <w:proofErr w:type="gramStart"/>
            <w:r w:rsidRPr="00BD6D1C">
              <w:rPr>
                <w:sz w:val="24"/>
                <w:szCs w:val="24"/>
              </w:rPr>
              <w:t>{{ phone</w:t>
            </w:r>
            <w:proofErr w:type="gramEnd"/>
            <w:r w:rsidRPr="00BD6D1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752" w:type="dxa"/>
          </w:tcPr>
          <w:p w14:paraId="3189B2EB" w14:textId="77777777" w:rsidR="00A340F2" w:rsidRDefault="00A340F2" w:rsidP="002F5404">
            <w:pPr>
              <w:jc w:val="center"/>
            </w:pPr>
          </w:p>
        </w:tc>
        <w:tc>
          <w:tcPr>
            <w:tcW w:w="3457" w:type="dxa"/>
          </w:tcPr>
          <w:p w14:paraId="0AA1B18C" w14:textId="77777777" w:rsidR="00A340F2" w:rsidRDefault="00A340F2" w:rsidP="002F5404">
            <w:pPr>
              <w:jc w:val="center"/>
            </w:pPr>
          </w:p>
        </w:tc>
      </w:tr>
    </w:tbl>
    <w:p w14:paraId="3FD60C61" w14:textId="77777777" w:rsidR="00A340F2" w:rsidRDefault="00A340F2" w:rsidP="002F5404">
      <w:pPr>
        <w:rPr>
          <w:noProof/>
        </w:rPr>
      </w:pPr>
    </w:p>
    <w:p w14:paraId="1766D47A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346"/>
        <w:gridCol w:w="3504"/>
        <w:gridCol w:w="2216"/>
        <w:gridCol w:w="2114"/>
      </w:tblGrid>
      <w:tr w:rsidR="002F5404" w14:paraId="447B38BD" w14:textId="77777777" w:rsidTr="00447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  <w:jc w:val="center"/>
        </w:trPr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EF2093C" w14:textId="77777777" w:rsidR="00A340F2" w:rsidRDefault="00000000" w:rsidP="00447C64">
            <w:pPr>
              <w:pStyle w:val="Style1"/>
              <w:framePr w:hSpace="0" w:wrap="auto" w:vAnchor="margin" w:hAnchor="text" w:xAlign="left" w:yAlign="inline"/>
              <w:jc w:val="center"/>
            </w:pPr>
            <w:sdt>
              <w:sdtPr>
                <w:alias w:val="Quantity:"/>
                <w:tag w:val="Quantity:"/>
                <w:id w:val="871653143"/>
                <w:placeholder>
                  <w:docPart w:val="DE8D3FB9B6424BD79F21E25131E18672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89C22B955A06434F8AF6CDD49697872C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0659367D" w14:textId="77777777" w:rsidR="00A340F2" w:rsidRDefault="00CF2287" w:rsidP="00447C64">
                <w:pPr>
                  <w:pStyle w:val="Style1"/>
                  <w:framePr w:hSpace="0" w:wrap="auto" w:vAnchor="margin" w:hAnchor="text" w:xAlign="left" w:yAlign="inline"/>
                  <w:jc w:val="center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3D0A6DB554434196A118D955C4FA00C1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278C1E45" w14:textId="77777777" w:rsidR="00A340F2" w:rsidRDefault="00CF2287" w:rsidP="00447C64">
                <w:pPr>
                  <w:pStyle w:val="Style1"/>
                  <w:framePr w:hSpace="0" w:wrap="auto" w:vAnchor="margin" w:hAnchor="text" w:xAlign="left" w:yAlign="inline"/>
                  <w:jc w:val="center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EB5857947BC74B96A22B41661035F01B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45721422" w14:textId="77777777" w:rsidR="00A340F2" w:rsidRDefault="00CF2287" w:rsidP="00447C64">
                <w:pPr>
                  <w:pStyle w:val="Style1"/>
                  <w:framePr w:hSpace="0" w:wrap="auto" w:vAnchor="margin" w:hAnchor="text" w:xAlign="left" w:yAlign="inline"/>
                  <w:jc w:val="center"/>
                </w:pPr>
                <w:r>
                  <w:t>Line Total</w:t>
                </w:r>
              </w:p>
            </w:tc>
          </w:sdtContent>
        </w:sdt>
      </w:tr>
    </w:tbl>
    <w:p w14:paraId="463C8313" w14:textId="77777777" w:rsidR="000E7C40" w:rsidRDefault="000E7C40"/>
    <w:p w14:paraId="1A7D56A2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344"/>
        <w:gridCol w:w="3474"/>
        <w:gridCol w:w="2237"/>
        <w:gridCol w:w="2135"/>
      </w:tblGrid>
      <w:tr w:rsidR="00EB63A0" w14:paraId="6759B5CF" w14:textId="77777777" w:rsidTr="00325C25">
        <w:trPr>
          <w:trHeight w:hRule="exact" w:val="925"/>
        </w:trPr>
        <w:tc>
          <w:tcPr>
            <w:tcW w:w="2410" w:type="dxa"/>
          </w:tcPr>
          <w:p w14:paraId="55713973" w14:textId="446769CD" w:rsidR="00EB63A0" w:rsidRPr="00E32DF1" w:rsidRDefault="00325C25" w:rsidP="00EB63A0">
            <w:pPr>
              <w:pStyle w:val="Normalright"/>
              <w:rPr>
                <w:b w:val="0"/>
                <w:bCs/>
              </w:rPr>
            </w:pPr>
            <w:r w:rsidRPr="00E32DF1">
              <w:rPr>
                <w:b w:val="0"/>
                <w:bCs/>
              </w:rPr>
              <w:t xml:space="preserve">{{%tr for item in </w:t>
            </w:r>
            <w:proofErr w:type="spellStart"/>
            <w:r w:rsidRPr="00E32DF1">
              <w:rPr>
                <w:b w:val="0"/>
                <w:bCs/>
              </w:rPr>
              <w:t>invoice_list</w:t>
            </w:r>
            <w:proofErr w:type="spellEnd"/>
            <w:r w:rsidRPr="00E32DF1">
              <w:rPr>
                <w:b w:val="0"/>
                <w:bCs/>
              </w:rPr>
              <w:t xml:space="preserve"> %}}</w:t>
            </w:r>
          </w:p>
        </w:tc>
        <w:tc>
          <w:tcPr>
            <w:tcW w:w="3616" w:type="dxa"/>
          </w:tcPr>
          <w:p w14:paraId="73B5DE3F" w14:textId="0DA1FE96" w:rsidR="00EB63A0" w:rsidRPr="00E32DF1" w:rsidRDefault="00EB63A0" w:rsidP="00133BAD">
            <w:pPr>
              <w:pStyle w:val="Normalright"/>
              <w:jc w:val="center"/>
              <w:rPr>
                <w:b w:val="0"/>
                <w:bCs/>
              </w:rPr>
            </w:pPr>
          </w:p>
        </w:tc>
        <w:tc>
          <w:tcPr>
            <w:tcW w:w="2304" w:type="dxa"/>
          </w:tcPr>
          <w:p w14:paraId="231BFF30" w14:textId="4E2E9EE6" w:rsidR="00EB63A0" w:rsidRDefault="00EB63A0" w:rsidP="00E32DF1">
            <w:pPr>
              <w:pStyle w:val="Normalright"/>
              <w:jc w:val="right"/>
            </w:pPr>
          </w:p>
        </w:tc>
        <w:tc>
          <w:tcPr>
            <w:tcW w:w="2195" w:type="dxa"/>
          </w:tcPr>
          <w:p w14:paraId="0419A849" w14:textId="4BDD50FB" w:rsidR="00EB63A0" w:rsidRDefault="00EB63A0" w:rsidP="00E32DF1">
            <w:pPr>
              <w:pStyle w:val="Normalright"/>
              <w:jc w:val="right"/>
            </w:pPr>
          </w:p>
        </w:tc>
      </w:tr>
      <w:tr w:rsidR="00EB63A0" w14:paraId="185890B2" w14:textId="77777777" w:rsidTr="00325C25">
        <w:trPr>
          <w:trHeight w:hRule="exact" w:val="490"/>
        </w:trPr>
        <w:tc>
          <w:tcPr>
            <w:tcW w:w="2410" w:type="dxa"/>
          </w:tcPr>
          <w:p w14:paraId="77A0B65D" w14:textId="6C0C1EFB" w:rsidR="00EB63A0" w:rsidRPr="0006101B" w:rsidRDefault="00325C25" w:rsidP="00EB63A0">
            <w:pPr>
              <w:pStyle w:val="Normalright"/>
              <w:rPr>
                <w:rFonts w:cstheme="minorHAnsi"/>
                <w:b w:val="0"/>
                <w:bCs/>
              </w:rPr>
            </w:pPr>
            <w:r w:rsidRPr="0006101B">
              <w:rPr>
                <w:rFonts w:eastAsia="Adobe Gothic Std B" w:cstheme="minorHAnsi"/>
                <w:b w:val="0"/>
                <w:bCs/>
              </w:rPr>
              <w:t>{{</w:t>
            </w:r>
            <w:proofErr w:type="gramStart"/>
            <w:r w:rsidRPr="0006101B">
              <w:rPr>
                <w:rFonts w:eastAsia="Adobe Gothic Std B" w:cstheme="minorHAnsi"/>
                <w:b w:val="0"/>
                <w:bCs/>
              </w:rPr>
              <w:t>item[</w:t>
            </w:r>
            <w:proofErr w:type="gramEnd"/>
            <w:r w:rsidRPr="0006101B">
              <w:rPr>
                <w:rFonts w:eastAsia="Adobe Gothic Std B" w:cstheme="minorHAnsi"/>
                <w:b w:val="0"/>
                <w:bCs/>
              </w:rPr>
              <w:t>0]}}</w:t>
            </w:r>
          </w:p>
        </w:tc>
        <w:tc>
          <w:tcPr>
            <w:tcW w:w="3616" w:type="dxa"/>
          </w:tcPr>
          <w:p w14:paraId="6B810AC3" w14:textId="0910AF3A" w:rsidR="00EB63A0" w:rsidRPr="00E32DF1" w:rsidRDefault="00325C25" w:rsidP="00133BAD">
            <w:pPr>
              <w:pStyle w:val="Normalright"/>
              <w:jc w:val="center"/>
              <w:rPr>
                <w:b w:val="0"/>
                <w:bCs/>
              </w:rPr>
            </w:pPr>
            <w:r w:rsidRPr="00E32DF1">
              <w:rPr>
                <w:b w:val="0"/>
                <w:bCs/>
              </w:rPr>
              <w:t>{{</w:t>
            </w:r>
            <w:proofErr w:type="gramStart"/>
            <w:r w:rsidRPr="00E32DF1">
              <w:rPr>
                <w:b w:val="0"/>
                <w:bCs/>
              </w:rPr>
              <w:t>item[</w:t>
            </w:r>
            <w:proofErr w:type="gramEnd"/>
            <w:r w:rsidRPr="00E32DF1">
              <w:rPr>
                <w:b w:val="0"/>
                <w:bCs/>
              </w:rPr>
              <w:t>1]}}</w:t>
            </w:r>
          </w:p>
        </w:tc>
        <w:tc>
          <w:tcPr>
            <w:tcW w:w="2304" w:type="dxa"/>
          </w:tcPr>
          <w:p w14:paraId="5086DA24" w14:textId="70A67377" w:rsidR="00EB63A0" w:rsidRDefault="00325C25" w:rsidP="00E32DF1">
            <w:pPr>
              <w:pStyle w:val="Normalright"/>
              <w:jc w:val="right"/>
            </w:pPr>
            <w:r w:rsidRPr="00325C25">
              <w:rPr>
                <w:lang w:eastAsia="ja-JP"/>
              </w:rPr>
              <w:t>{{</w:t>
            </w:r>
            <w:proofErr w:type="gramStart"/>
            <w:r w:rsidRPr="00325C25">
              <w:rPr>
                <w:lang w:eastAsia="ja-JP"/>
              </w:rPr>
              <w:t>item[</w:t>
            </w:r>
            <w:proofErr w:type="gramEnd"/>
            <w:r w:rsidRPr="00325C25">
              <w:rPr>
                <w:lang w:eastAsia="ja-JP"/>
              </w:rPr>
              <w:t>2]}}</w:t>
            </w:r>
          </w:p>
        </w:tc>
        <w:tc>
          <w:tcPr>
            <w:tcW w:w="2195" w:type="dxa"/>
          </w:tcPr>
          <w:p w14:paraId="606B884B" w14:textId="1E19D556" w:rsidR="00EB63A0" w:rsidRDefault="00325C25" w:rsidP="00E32DF1">
            <w:pPr>
              <w:pStyle w:val="Normalright"/>
              <w:jc w:val="right"/>
            </w:pPr>
            <w:r w:rsidRPr="00325C25">
              <w:rPr>
                <w:lang w:eastAsia="ja-JP"/>
              </w:rPr>
              <w:t>{{</w:t>
            </w:r>
            <w:proofErr w:type="gramStart"/>
            <w:r w:rsidRPr="00325C25">
              <w:rPr>
                <w:lang w:eastAsia="ja-JP"/>
              </w:rPr>
              <w:t>item[</w:t>
            </w:r>
            <w:proofErr w:type="gramEnd"/>
            <w:r w:rsidRPr="00325C25">
              <w:rPr>
                <w:lang w:eastAsia="ja-JP"/>
              </w:rPr>
              <w:t>3]}}</w:t>
            </w:r>
          </w:p>
        </w:tc>
      </w:tr>
      <w:tr w:rsidR="00EB63A0" w14:paraId="51712F62" w14:textId="77777777" w:rsidTr="00325C25">
        <w:trPr>
          <w:trHeight w:hRule="exact" w:val="490"/>
        </w:trPr>
        <w:tc>
          <w:tcPr>
            <w:tcW w:w="2410" w:type="dxa"/>
          </w:tcPr>
          <w:p w14:paraId="18B3C246" w14:textId="7DFEA62F" w:rsidR="00EB63A0" w:rsidRPr="00E32DF1" w:rsidRDefault="00325C25" w:rsidP="00EB63A0">
            <w:pPr>
              <w:pStyle w:val="Normalright"/>
              <w:rPr>
                <w:b w:val="0"/>
                <w:bCs/>
              </w:rPr>
            </w:pPr>
            <w:r w:rsidRPr="00E32DF1">
              <w:rPr>
                <w:b w:val="0"/>
                <w:bCs/>
              </w:rPr>
              <w:t xml:space="preserve">{{%tr </w:t>
            </w:r>
            <w:proofErr w:type="spellStart"/>
            <w:r w:rsidRPr="00E32DF1">
              <w:rPr>
                <w:b w:val="0"/>
                <w:bCs/>
              </w:rPr>
              <w:t>endfor</w:t>
            </w:r>
            <w:proofErr w:type="spellEnd"/>
            <w:r w:rsidRPr="00E32DF1">
              <w:rPr>
                <w:b w:val="0"/>
                <w:bCs/>
              </w:rPr>
              <w:t xml:space="preserve"> %}}</w:t>
            </w:r>
          </w:p>
        </w:tc>
        <w:sdt>
          <w:sdtPr>
            <w:rPr>
              <w:b w:val="0"/>
              <w:bCs/>
            </w:rPr>
            <w:alias w:val="Enter product description:"/>
            <w:tag w:val="Enter product description:"/>
            <w:id w:val="1688170736"/>
            <w:placeholder>
              <w:docPart w:val="918BCC629B2F4D67A7D8F16AE2167FA5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330C774" w14:textId="77777777" w:rsidR="00EB63A0" w:rsidRPr="00E32DF1" w:rsidRDefault="00EB63A0" w:rsidP="00133BAD">
                <w:pPr>
                  <w:pStyle w:val="Normalright"/>
                  <w:jc w:val="center"/>
                  <w:rPr>
                    <w:b w:val="0"/>
                    <w:bCs/>
                  </w:rPr>
                </w:pPr>
                <w:r w:rsidRPr="00E32DF1">
                  <w:rPr>
                    <w:b w:val="0"/>
                    <w:bCs/>
                  </w:rP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16086AE" w14:textId="77777777" w:rsidR="00EB63A0" w:rsidRDefault="00000000" w:rsidP="00E32DF1">
            <w:pPr>
              <w:pStyle w:val="Normalright"/>
              <w:jc w:val="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B3C81FE66ABA491D865E86848D95DE4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BEF13D2660BD4729AB629549BBD68CCA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F1B9D60" w14:textId="77777777" w:rsidR="00EB63A0" w:rsidRDefault="00000000" w:rsidP="00E32DF1">
            <w:pPr>
              <w:pStyle w:val="Normalright"/>
              <w:jc w:val="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675D7CDABCCB4F2CB664740E79A85C87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379FACAF008B4FCBBF6A1D3E88B461FD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0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063"/>
        <w:gridCol w:w="2114"/>
      </w:tblGrid>
      <w:tr w:rsidR="00A340F2" w14:paraId="0AFBC7BF" w14:textId="77777777" w:rsidTr="008456FB">
        <w:trPr>
          <w:trHeight w:hRule="exact"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71BF294A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2C1027E38614CE5A0FF04CB414E00A0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FEAB4" w14:textId="10E1ED4A" w:rsidR="00A340F2" w:rsidRPr="008456FB" w:rsidRDefault="00325C25" w:rsidP="0006101B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8456FB">
              <w:rPr>
                <w:b/>
                <w:bCs/>
                <w:sz w:val="22"/>
                <w:szCs w:val="22"/>
              </w:rPr>
              <w:t>{{ subtotal</w:t>
            </w:r>
            <w:proofErr w:type="gramEnd"/>
            <w:r w:rsidRPr="008456FB">
              <w:rPr>
                <w:b/>
                <w:bCs/>
                <w:sz w:val="22"/>
                <w:szCs w:val="22"/>
              </w:rPr>
              <w:t xml:space="preserve"> }}</w:t>
            </w:r>
          </w:p>
        </w:tc>
      </w:tr>
      <w:tr w:rsidR="00A340F2" w14:paraId="7DA71953" w14:textId="77777777" w:rsidTr="008456FB">
        <w:trPr>
          <w:trHeight w:hRule="exact" w:val="41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DEE333B2FD03415B97B52993087721C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64" w:type="dxa"/>
                <w:tcBorders>
                  <w:right w:val="single" w:sz="4" w:space="0" w:color="auto"/>
                </w:tcBorders>
                <w:shd w:val="clear" w:color="auto" w:fill="auto"/>
                <w:hideMark/>
              </w:tcPr>
              <w:p w14:paraId="782AA16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12E2" w14:textId="6BEF35C3" w:rsidR="00A340F2" w:rsidRPr="008456FB" w:rsidRDefault="00325C25" w:rsidP="0006101B">
            <w:pPr>
              <w:jc w:val="right"/>
              <w:rPr>
                <w:rFonts w:cstheme="minorHAnsi"/>
                <w:sz w:val="22"/>
                <w:szCs w:val="22"/>
              </w:rPr>
            </w:pPr>
            <w:proofErr w:type="gramStart"/>
            <w:r w:rsidRPr="008456FB">
              <w:rPr>
                <w:rFonts w:eastAsia="Adobe Gothic Std B" w:cstheme="minorHAnsi"/>
                <w:sz w:val="22"/>
                <w:szCs w:val="22"/>
              </w:rPr>
              <w:t xml:space="preserve">{{ </w:t>
            </w:r>
            <w:proofErr w:type="spellStart"/>
            <w:r w:rsidRPr="008456FB">
              <w:rPr>
                <w:rFonts w:eastAsia="Adobe Gothic Std B" w:cstheme="minorHAnsi"/>
                <w:sz w:val="22"/>
                <w:szCs w:val="22"/>
              </w:rPr>
              <w:t>salestax</w:t>
            </w:r>
            <w:proofErr w:type="spellEnd"/>
            <w:proofErr w:type="gramEnd"/>
            <w:r w:rsidRPr="008456FB">
              <w:rPr>
                <w:rFonts w:eastAsia="Adobe Gothic Std B" w:cstheme="minorHAnsi"/>
                <w:sz w:val="22"/>
                <w:szCs w:val="22"/>
              </w:rPr>
              <w:t xml:space="preserve"> }}</w:t>
            </w:r>
          </w:p>
        </w:tc>
      </w:tr>
      <w:tr w:rsidR="00A340F2" w14:paraId="2006FF69" w14:textId="77777777" w:rsidTr="008456FB">
        <w:trPr>
          <w:trHeight w:hRule="exact" w:val="607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16B325A8060E484EA1C745C13160BFA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64" w:type="dxa"/>
                <w:tcBorders>
                  <w:right w:val="single" w:sz="4" w:space="0" w:color="auto"/>
                </w:tcBorders>
                <w:shd w:val="clear" w:color="auto" w:fill="auto"/>
                <w:hideMark/>
              </w:tcPr>
              <w:p w14:paraId="0E839252" w14:textId="77777777" w:rsidR="00A340F2" w:rsidRDefault="00CF2287" w:rsidP="002F5404">
                <w:pPr>
                  <w:rPr>
                    <w:sz w:val="24"/>
                  </w:rPr>
                </w:pPr>
                <w:r w:rsidRPr="00077A70">
                  <w:rPr>
                    <w:b/>
                    <w:bCs/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10F5B" w14:textId="12EBCC32" w:rsidR="00A340F2" w:rsidRPr="00077A70" w:rsidRDefault="00325C25" w:rsidP="0006101B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077A70">
              <w:rPr>
                <w:b/>
                <w:bCs/>
                <w:sz w:val="24"/>
                <w:szCs w:val="24"/>
              </w:rPr>
              <w:t>{{ total</w:t>
            </w:r>
            <w:proofErr w:type="gramEnd"/>
            <w:r w:rsidRPr="00077A70">
              <w:rPr>
                <w:b/>
                <w:bCs/>
                <w:sz w:val="24"/>
                <w:szCs w:val="24"/>
              </w:rPr>
              <w:t xml:space="preserve"> }}</w:t>
            </w:r>
          </w:p>
        </w:tc>
      </w:tr>
    </w:tbl>
    <w:p w14:paraId="47812175" w14:textId="77777777" w:rsidR="007201A7" w:rsidRPr="00A340F2" w:rsidRDefault="007201A7" w:rsidP="00A36725"/>
    <w:sectPr w:rsidR="007201A7" w:rsidRPr="00A340F2" w:rsidSect="002802D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AB9BC" w14:textId="77777777" w:rsidR="00637EAF" w:rsidRDefault="00637EAF">
      <w:pPr>
        <w:spacing w:line="240" w:lineRule="auto"/>
      </w:pPr>
      <w:r>
        <w:separator/>
      </w:r>
    </w:p>
    <w:p w14:paraId="0F3433F2" w14:textId="77777777" w:rsidR="00637EAF" w:rsidRDefault="00637EAF"/>
  </w:endnote>
  <w:endnote w:type="continuationSeparator" w:id="0">
    <w:p w14:paraId="49351CDA" w14:textId="77777777" w:rsidR="00637EAF" w:rsidRDefault="00637EAF">
      <w:pPr>
        <w:spacing w:line="240" w:lineRule="auto"/>
      </w:pPr>
      <w:r>
        <w:continuationSeparator/>
      </w:r>
    </w:p>
    <w:p w14:paraId="15A0A7D2" w14:textId="77777777" w:rsidR="00637EAF" w:rsidRDefault="00637E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0C6BD" w14:textId="77777777" w:rsidR="007201A7" w:rsidRDefault="007201A7">
    <w:pPr>
      <w:pStyle w:val="Footer"/>
    </w:pPr>
  </w:p>
  <w:p w14:paraId="45E51D0C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173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55EC8B" wp14:editId="1760796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EF782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55EC8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1EF782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04540" w14:textId="77777777" w:rsidR="00637EAF" w:rsidRDefault="00637EAF">
      <w:pPr>
        <w:spacing w:line="240" w:lineRule="auto"/>
      </w:pPr>
      <w:r>
        <w:separator/>
      </w:r>
    </w:p>
    <w:p w14:paraId="6BBD8E13" w14:textId="77777777" w:rsidR="00637EAF" w:rsidRDefault="00637EAF"/>
  </w:footnote>
  <w:footnote w:type="continuationSeparator" w:id="0">
    <w:p w14:paraId="44D5DA97" w14:textId="77777777" w:rsidR="00637EAF" w:rsidRDefault="00637EAF">
      <w:pPr>
        <w:spacing w:line="240" w:lineRule="auto"/>
      </w:pPr>
      <w:r>
        <w:continuationSeparator/>
      </w:r>
    </w:p>
    <w:p w14:paraId="5B2F9E3B" w14:textId="77777777" w:rsidR="00637EAF" w:rsidRDefault="00637E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CA6C" w14:textId="77777777" w:rsidR="007201A7" w:rsidRDefault="007201A7"/>
  <w:p w14:paraId="170085C0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0EBA8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26943F" wp14:editId="21120BA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1DFCE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26943F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B1DFCE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127081">
    <w:abstractNumId w:val="9"/>
  </w:num>
  <w:num w:numId="2" w16cid:durableId="1267808267">
    <w:abstractNumId w:val="7"/>
  </w:num>
  <w:num w:numId="3" w16cid:durableId="1149129231">
    <w:abstractNumId w:val="6"/>
  </w:num>
  <w:num w:numId="4" w16cid:durableId="1957590655">
    <w:abstractNumId w:val="5"/>
  </w:num>
  <w:num w:numId="5" w16cid:durableId="471096500">
    <w:abstractNumId w:val="4"/>
  </w:num>
  <w:num w:numId="6" w16cid:durableId="1984116503">
    <w:abstractNumId w:val="8"/>
  </w:num>
  <w:num w:numId="7" w16cid:durableId="1867479676">
    <w:abstractNumId w:val="3"/>
  </w:num>
  <w:num w:numId="8" w16cid:durableId="1230844904">
    <w:abstractNumId w:val="2"/>
  </w:num>
  <w:num w:numId="9" w16cid:durableId="1869681720">
    <w:abstractNumId w:val="1"/>
  </w:num>
  <w:num w:numId="10" w16cid:durableId="142587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25"/>
    <w:rsid w:val="00027310"/>
    <w:rsid w:val="0006101B"/>
    <w:rsid w:val="00064E3E"/>
    <w:rsid w:val="00077551"/>
    <w:rsid w:val="00077A70"/>
    <w:rsid w:val="000A6E91"/>
    <w:rsid w:val="000C6B88"/>
    <w:rsid w:val="000E7C40"/>
    <w:rsid w:val="001338B2"/>
    <w:rsid w:val="00133BAD"/>
    <w:rsid w:val="001817A4"/>
    <w:rsid w:val="001A035C"/>
    <w:rsid w:val="001D1771"/>
    <w:rsid w:val="0020743A"/>
    <w:rsid w:val="002400DD"/>
    <w:rsid w:val="002450DA"/>
    <w:rsid w:val="00263E3B"/>
    <w:rsid w:val="00264280"/>
    <w:rsid w:val="002802D9"/>
    <w:rsid w:val="002866F7"/>
    <w:rsid w:val="002A107B"/>
    <w:rsid w:val="002B06E9"/>
    <w:rsid w:val="002B6E5E"/>
    <w:rsid w:val="002E7603"/>
    <w:rsid w:val="002F5404"/>
    <w:rsid w:val="00316D06"/>
    <w:rsid w:val="00325C25"/>
    <w:rsid w:val="00350682"/>
    <w:rsid w:val="003D23A0"/>
    <w:rsid w:val="00432ADB"/>
    <w:rsid w:val="00447C64"/>
    <w:rsid w:val="004858C9"/>
    <w:rsid w:val="004870D2"/>
    <w:rsid w:val="004A10E9"/>
    <w:rsid w:val="004C1E1F"/>
    <w:rsid w:val="005E394D"/>
    <w:rsid w:val="00612739"/>
    <w:rsid w:val="00637EAF"/>
    <w:rsid w:val="00646531"/>
    <w:rsid w:val="00662DFA"/>
    <w:rsid w:val="00686FAB"/>
    <w:rsid w:val="006B4542"/>
    <w:rsid w:val="006F038A"/>
    <w:rsid w:val="007201A7"/>
    <w:rsid w:val="00766322"/>
    <w:rsid w:val="007B4FC5"/>
    <w:rsid w:val="007E0DF2"/>
    <w:rsid w:val="007E1D3F"/>
    <w:rsid w:val="00817E49"/>
    <w:rsid w:val="008456FB"/>
    <w:rsid w:val="00865DB9"/>
    <w:rsid w:val="0089202B"/>
    <w:rsid w:val="008B5297"/>
    <w:rsid w:val="008E0280"/>
    <w:rsid w:val="009415D1"/>
    <w:rsid w:val="00947F34"/>
    <w:rsid w:val="009D3F3C"/>
    <w:rsid w:val="00A0242C"/>
    <w:rsid w:val="00A340F2"/>
    <w:rsid w:val="00A36725"/>
    <w:rsid w:val="00B419D7"/>
    <w:rsid w:val="00B551F9"/>
    <w:rsid w:val="00B66C63"/>
    <w:rsid w:val="00B727BE"/>
    <w:rsid w:val="00B77CB6"/>
    <w:rsid w:val="00BD6D1C"/>
    <w:rsid w:val="00C264A4"/>
    <w:rsid w:val="00CA6D18"/>
    <w:rsid w:val="00CE3710"/>
    <w:rsid w:val="00CF2287"/>
    <w:rsid w:val="00CF77B6"/>
    <w:rsid w:val="00D33124"/>
    <w:rsid w:val="00D50E84"/>
    <w:rsid w:val="00D73210"/>
    <w:rsid w:val="00E32DF1"/>
    <w:rsid w:val="00EB63A0"/>
    <w:rsid w:val="00EC16CD"/>
    <w:rsid w:val="00F65B05"/>
    <w:rsid w:val="00F701D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8634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7AC49708624B9B8ED1EBEF8054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81D7D-6378-45D5-8973-B313FDE8EEEC}"/>
      </w:docPartPr>
      <w:docPartBody>
        <w:p w:rsidR="00593B15" w:rsidRDefault="00593B15">
          <w:pPr>
            <w:pStyle w:val="377AC49708624B9B8ED1EBEF8054C808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DE8D3FB9B6424BD79F21E25131E18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B3C12-1A4B-4C3D-9E07-6CF5A1134178}"/>
      </w:docPartPr>
      <w:docPartBody>
        <w:p w:rsidR="00593B15" w:rsidRDefault="00593B15">
          <w:pPr>
            <w:pStyle w:val="DE8D3FB9B6424BD79F21E25131E18672"/>
          </w:pPr>
          <w:r>
            <w:t>Quantity</w:t>
          </w:r>
        </w:p>
      </w:docPartBody>
    </w:docPart>
    <w:docPart>
      <w:docPartPr>
        <w:name w:val="89C22B955A06434F8AF6CDD496978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3122-EEDD-4F48-B7E9-FEE1140D8D9C}"/>
      </w:docPartPr>
      <w:docPartBody>
        <w:p w:rsidR="00593B15" w:rsidRDefault="00593B15">
          <w:pPr>
            <w:pStyle w:val="89C22B955A06434F8AF6CDD49697872C"/>
          </w:pPr>
          <w:r>
            <w:t>Description</w:t>
          </w:r>
        </w:p>
      </w:docPartBody>
    </w:docPart>
    <w:docPart>
      <w:docPartPr>
        <w:name w:val="3D0A6DB554434196A118D955C4FA0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B483D-A59B-4363-8071-9DBB2B73C111}"/>
      </w:docPartPr>
      <w:docPartBody>
        <w:p w:rsidR="00593B15" w:rsidRDefault="00593B15">
          <w:pPr>
            <w:pStyle w:val="3D0A6DB554434196A118D955C4FA00C1"/>
          </w:pPr>
          <w:r>
            <w:t>Unit Price</w:t>
          </w:r>
        </w:p>
      </w:docPartBody>
    </w:docPart>
    <w:docPart>
      <w:docPartPr>
        <w:name w:val="EB5857947BC74B96A22B41661035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C0F8-3BFE-4E6A-93B3-EFC642EC8263}"/>
      </w:docPartPr>
      <w:docPartBody>
        <w:p w:rsidR="00593B15" w:rsidRDefault="00593B15">
          <w:pPr>
            <w:pStyle w:val="EB5857947BC74B96A22B41661035F01B"/>
          </w:pPr>
          <w:r>
            <w:t>Line Total</w:t>
          </w:r>
        </w:p>
      </w:docPartBody>
    </w:docPart>
    <w:docPart>
      <w:docPartPr>
        <w:name w:val="918BCC629B2F4D67A7D8F16AE2167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A1AA-39A3-44A2-93F3-8602D4A9BAD8}"/>
      </w:docPartPr>
      <w:docPartBody>
        <w:p w:rsidR="00593B15" w:rsidRDefault="00593B15">
          <w:pPr>
            <w:pStyle w:val="918BCC629B2F4D67A7D8F16AE2167FA5"/>
          </w:pPr>
          <w:r>
            <w:t>Product description</w:t>
          </w:r>
        </w:p>
      </w:docPartBody>
    </w:docPart>
    <w:docPart>
      <w:docPartPr>
        <w:name w:val="B3C81FE66ABA491D865E86848D95D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9F1A3-E53E-4EF3-85F5-D0E6BAA0D35E}"/>
      </w:docPartPr>
      <w:docPartBody>
        <w:p w:rsidR="00593B15" w:rsidRDefault="00593B15">
          <w:pPr>
            <w:pStyle w:val="B3C81FE66ABA491D865E86848D95DE4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BEF13D2660BD4729AB629549BBD6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DD97B-243D-4AE2-A73E-F8B58306E771}"/>
      </w:docPartPr>
      <w:docPartBody>
        <w:p w:rsidR="00593B15" w:rsidRDefault="00593B15">
          <w:pPr>
            <w:pStyle w:val="BEF13D2660BD4729AB629549BBD68CCA"/>
          </w:pPr>
          <w:r w:rsidRPr="00CF2287">
            <w:t>A</w:t>
          </w:r>
          <w:r>
            <w:t>mount</w:t>
          </w:r>
        </w:p>
      </w:docPartBody>
    </w:docPart>
    <w:docPart>
      <w:docPartPr>
        <w:name w:val="675D7CDABCCB4F2CB664740E79A8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CB50-AFCE-4899-8A20-CA47A1D0394D}"/>
      </w:docPartPr>
      <w:docPartBody>
        <w:p w:rsidR="00593B15" w:rsidRDefault="00593B15">
          <w:pPr>
            <w:pStyle w:val="675D7CDABCCB4F2CB664740E79A85C8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79FACAF008B4FCBBF6A1D3E88B46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9FF95-FEC6-44A2-8227-4B75D828DDF0}"/>
      </w:docPartPr>
      <w:docPartBody>
        <w:p w:rsidR="00593B15" w:rsidRDefault="00593B15">
          <w:pPr>
            <w:pStyle w:val="379FACAF008B4FCBBF6A1D3E88B461FD"/>
          </w:pPr>
          <w:r w:rsidRPr="00CF2287">
            <w:t>A</w:t>
          </w:r>
          <w:r>
            <w:t>mount</w:t>
          </w:r>
        </w:p>
      </w:docPartBody>
    </w:docPart>
    <w:docPart>
      <w:docPartPr>
        <w:name w:val="B2C1027E38614CE5A0FF04CB414E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E42B7-F39C-4FAA-9CCC-36B1B1802587}"/>
      </w:docPartPr>
      <w:docPartBody>
        <w:p w:rsidR="00593B15" w:rsidRDefault="00593B15">
          <w:pPr>
            <w:pStyle w:val="B2C1027E38614CE5A0FF04CB414E00A0"/>
          </w:pPr>
          <w:r>
            <w:rPr>
              <w:sz w:val="24"/>
            </w:rPr>
            <w:t>Subtotal</w:t>
          </w:r>
        </w:p>
      </w:docPartBody>
    </w:docPart>
    <w:docPart>
      <w:docPartPr>
        <w:name w:val="DEE333B2FD03415B97B5299308772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24E5C-A776-46F8-854A-AEB9598010F2}"/>
      </w:docPartPr>
      <w:docPartBody>
        <w:p w:rsidR="00593B15" w:rsidRDefault="00593B15">
          <w:pPr>
            <w:pStyle w:val="DEE333B2FD03415B97B52993087721C9"/>
          </w:pPr>
          <w:r>
            <w:rPr>
              <w:sz w:val="24"/>
            </w:rPr>
            <w:t>Sales Tax</w:t>
          </w:r>
        </w:p>
      </w:docPartBody>
    </w:docPart>
    <w:docPart>
      <w:docPartPr>
        <w:name w:val="16B325A8060E484EA1C745C13160B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DA007-6008-4B38-96C0-0BF4A0ED8924}"/>
      </w:docPartPr>
      <w:docPartBody>
        <w:p w:rsidR="00593B15" w:rsidRDefault="00593B15">
          <w:pPr>
            <w:pStyle w:val="16B325A8060E484EA1C745C13160BFA3"/>
          </w:pPr>
          <w:r>
            <w:rPr>
              <w:sz w:val="24"/>
            </w:rPr>
            <w:t>Total</w:t>
          </w:r>
        </w:p>
      </w:docPartBody>
    </w:docPart>
    <w:docPart>
      <w:docPartPr>
        <w:name w:val="DE3B706364274E84859E636283F20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DD707-A031-42E5-ACB2-0C09A1D9FBBE}"/>
      </w:docPartPr>
      <w:docPartBody>
        <w:p w:rsidR="001233D0" w:rsidRDefault="001233D0" w:rsidP="001233D0">
          <w:pPr>
            <w:pStyle w:val="DE3B706364274E84859E636283F209C1"/>
          </w:pPr>
          <w:r w:rsidRPr="00064E3E">
            <w:t>INVOICe</w:t>
          </w:r>
        </w:p>
      </w:docPartBody>
    </w:docPart>
    <w:docPart>
      <w:docPartPr>
        <w:name w:val="1E082AE36DA9422B997461D3CF89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1A605-237D-4FB1-BF01-D9C88C69A63A}"/>
      </w:docPartPr>
      <w:docPartBody>
        <w:p w:rsidR="001233D0" w:rsidRDefault="001233D0" w:rsidP="001233D0">
          <w:pPr>
            <w:pStyle w:val="1E082AE36DA9422B997461D3CF899152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15"/>
    <w:rsid w:val="001233D0"/>
    <w:rsid w:val="002866F7"/>
    <w:rsid w:val="002B6E5E"/>
    <w:rsid w:val="00593B15"/>
    <w:rsid w:val="00603E17"/>
    <w:rsid w:val="00A0242C"/>
    <w:rsid w:val="00B551F9"/>
    <w:rsid w:val="00B77CB6"/>
    <w:rsid w:val="00CA6D18"/>
    <w:rsid w:val="00D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1233D0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1233D0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377AC49708624B9B8ED1EBEF8054C808">
    <w:name w:val="377AC49708624B9B8ED1EBEF8054C808"/>
  </w:style>
  <w:style w:type="paragraph" w:customStyle="1" w:styleId="DE3B706364274E84859E636283F209C1">
    <w:name w:val="DE3B706364274E84859E636283F209C1"/>
    <w:rsid w:val="001233D0"/>
  </w:style>
  <w:style w:type="paragraph" w:customStyle="1" w:styleId="1E082AE36DA9422B997461D3CF899152">
    <w:name w:val="1E082AE36DA9422B997461D3CF899152"/>
    <w:rsid w:val="001233D0"/>
  </w:style>
  <w:style w:type="paragraph" w:customStyle="1" w:styleId="DE8D3FB9B6424BD79F21E25131E18672">
    <w:name w:val="DE8D3FB9B6424BD79F21E25131E18672"/>
  </w:style>
  <w:style w:type="paragraph" w:customStyle="1" w:styleId="89C22B955A06434F8AF6CDD49697872C">
    <w:name w:val="89C22B955A06434F8AF6CDD49697872C"/>
  </w:style>
  <w:style w:type="paragraph" w:customStyle="1" w:styleId="3D0A6DB554434196A118D955C4FA00C1">
    <w:name w:val="3D0A6DB554434196A118D955C4FA00C1"/>
  </w:style>
  <w:style w:type="paragraph" w:customStyle="1" w:styleId="EB5857947BC74B96A22B41661035F01B">
    <w:name w:val="EB5857947BC74B96A22B41661035F01B"/>
  </w:style>
  <w:style w:type="paragraph" w:customStyle="1" w:styleId="918BCC629B2F4D67A7D8F16AE2167FA5">
    <w:name w:val="918BCC629B2F4D67A7D8F16AE2167FA5"/>
  </w:style>
  <w:style w:type="paragraph" w:customStyle="1" w:styleId="B3C81FE66ABA491D865E86848D95DE4E">
    <w:name w:val="B3C81FE66ABA491D865E86848D95DE4E"/>
  </w:style>
  <w:style w:type="paragraph" w:customStyle="1" w:styleId="BEF13D2660BD4729AB629549BBD68CCA">
    <w:name w:val="BEF13D2660BD4729AB629549BBD68CCA"/>
  </w:style>
  <w:style w:type="paragraph" w:customStyle="1" w:styleId="675D7CDABCCB4F2CB664740E79A85C87">
    <w:name w:val="675D7CDABCCB4F2CB664740E79A85C87"/>
  </w:style>
  <w:style w:type="paragraph" w:customStyle="1" w:styleId="379FACAF008B4FCBBF6A1D3E88B461FD">
    <w:name w:val="379FACAF008B4FCBBF6A1D3E88B461FD"/>
  </w:style>
  <w:style w:type="paragraph" w:customStyle="1" w:styleId="B2C1027E38614CE5A0FF04CB414E00A0">
    <w:name w:val="B2C1027E38614CE5A0FF04CB414E00A0"/>
  </w:style>
  <w:style w:type="paragraph" w:customStyle="1" w:styleId="DEE333B2FD03415B97B52993087721C9">
    <w:name w:val="DEE333B2FD03415B97B52993087721C9"/>
  </w:style>
  <w:style w:type="paragraph" w:customStyle="1" w:styleId="16B325A8060E484EA1C745C13160BFA3">
    <w:name w:val="16B325A8060E484EA1C745C13160BF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2024-05-29T18:09:00Z</dcterms:created>
  <dcterms:modified xsi:type="dcterms:W3CDTF">2024-05-30T05:31:00Z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